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a de diseño de contenido"/>
      </w:tblPr>
      <w:tblGrid>
        <w:gridCol w:w="965"/>
        <w:gridCol w:w="518"/>
        <w:gridCol w:w="8581"/>
      </w:tblGrid>
      <w:tr w:rsidR="00F226C9" w14:paraId="0AA8D020" w14:textId="77777777">
        <w:tc>
          <w:tcPr>
            <w:tcW w:w="965" w:type="dxa"/>
            <w:shd w:val="clear" w:color="auto" w:fill="3A3A3A" w:themeFill="text2"/>
          </w:tcPr>
          <w:p w14:paraId="7AC1040C" w14:textId="77777777" w:rsidR="00F226C9" w:rsidRDefault="00F226C9">
            <w:pPr>
              <w:spacing w:before="260"/>
            </w:pPr>
          </w:p>
        </w:tc>
        <w:tc>
          <w:tcPr>
            <w:tcW w:w="518" w:type="dxa"/>
          </w:tcPr>
          <w:p w14:paraId="59C53792" w14:textId="77777777" w:rsidR="00F226C9" w:rsidRDefault="00F226C9">
            <w:pPr>
              <w:spacing w:before="260"/>
            </w:pPr>
          </w:p>
        </w:tc>
        <w:tc>
          <w:tcPr>
            <w:tcW w:w="8581" w:type="dxa"/>
          </w:tcPr>
          <w:p w14:paraId="7DF1B593" w14:textId="4F457CBB" w:rsidR="00F226C9" w:rsidRPr="00261B95" w:rsidRDefault="00261B95">
            <w:pPr>
              <w:pStyle w:val="Ttulo"/>
              <w:rPr>
                <w:sz w:val="56"/>
                <w:szCs w:val="48"/>
              </w:rPr>
            </w:pPr>
            <w:r w:rsidRPr="00261B95">
              <w:rPr>
                <w:sz w:val="56"/>
                <w:szCs w:val="48"/>
              </w:rPr>
              <w:t>proyecto sistemas operativos 1</w:t>
            </w:r>
          </w:p>
          <w:p w14:paraId="3CCFCAEE" w14:textId="1A11B0EA" w:rsidR="00F226C9" w:rsidRDefault="00261B95">
            <w:pPr>
              <w:pStyle w:val="Subttulo"/>
            </w:pPr>
            <w:r>
              <w:t xml:space="preserve">Suficiencia </w:t>
            </w:r>
          </w:p>
        </w:tc>
      </w:tr>
    </w:tbl>
    <w:p w14:paraId="09450FEE" w14:textId="1E0DDDEE" w:rsidR="00F226C9" w:rsidRDefault="00261B95">
      <w:pPr>
        <w:pStyle w:val="Fecha"/>
      </w:pPr>
      <w:r>
        <w:t>Julio 2021</w:t>
      </w:r>
    </w:p>
    <w:p w14:paraId="3980C8B2" w14:textId="5929A0B2" w:rsidR="00F226C9" w:rsidRDefault="00F226C9">
      <w:pPr>
        <w:pStyle w:val="Ttulo1"/>
      </w:pPr>
    </w:p>
    <w:p w14:paraId="1CA02716" w14:textId="0B02EF00" w:rsidR="00F226C9" w:rsidRDefault="00F226C9"/>
    <w:p w14:paraId="47084957" w14:textId="19420078" w:rsidR="00F226C9" w:rsidRDefault="00261B95">
      <w:r>
        <w:rPr>
          <w:noProof/>
        </w:rPr>
        <w:drawing>
          <wp:inline distT="0" distB="0" distL="0" distR="0" wp14:anchorId="046EEB2E" wp14:editId="5BF68588">
            <wp:extent cx="5155324" cy="3087019"/>
            <wp:effectExtent l="0" t="0" r="127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 r="1592"/>
                    <a:stretch/>
                  </pic:blipFill>
                  <pic:spPr bwMode="auto">
                    <a:xfrm>
                      <a:off x="0" y="0"/>
                      <a:ext cx="5155324" cy="308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A927" w14:textId="111E016E" w:rsidR="00B41BF4" w:rsidRDefault="00B41BF4"/>
    <w:p w14:paraId="47299EA5" w14:textId="22B7F6EF" w:rsidR="00B41BF4" w:rsidRDefault="00B41BF4"/>
    <w:p w14:paraId="0689043F" w14:textId="77777777" w:rsidR="00B41BF4" w:rsidRDefault="00B41BF4"/>
    <w:p w14:paraId="2F30EFAC" w14:textId="77777777" w:rsidR="00261B95" w:rsidRDefault="00261B95" w:rsidP="00261B95">
      <w:pPr>
        <w:jc w:val="right"/>
      </w:pPr>
    </w:p>
    <w:p w14:paraId="2372E80C" w14:textId="1B6D9072" w:rsidR="00F226C9" w:rsidRDefault="00261B95" w:rsidP="00261B95">
      <w:pPr>
        <w:jc w:val="right"/>
      </w:pPr>
      <w:r>
        <w:t>Christopher Jhoanis Soto Cifuentes</w:t>
      </w:r>
      <w:r>
        <w:br/>
        <w:t>201602569</w:t>
      </w:r>
    </w:p>
    <w:p w14:paraId="554B1751" w14:textId="2F5DF2E5" w:rsidR="00261B95" w:rsidRDefault="00261B95" w:rsidP="00261B95">
      <w:pPr>
        <w:jc w:val="right"/>
      </w:pPr>
    </w:p>
    <w:p w14:paraId="423C1A5A" w14:textId="16CBBC66" w:rsidR="00B41BF4" w:rsidRDefault="00B41BF4" w:rsidP="00261B95">
      <w:pPr>
        <w:jc w:val="right"/>
      </w:pPr>
    </w:p>
    <w:p w14:paraId="21075665" w14:textId="318A2327" w:rsidR="00B41BF4" w:rsidRDefault="00B41BF4" w:rsidP="00261B95">
      <w:pPr>
        <w:jc w:val="right"/>
      </w:pPr>
    </w:p>
    <w:p w14:paraId="1B736D6E" w14:textId="3639DBC5" w:rsidR="00B41BF4" w:rsidRDefault="00B41BF4" w:rsidP="00261B95">
      <w:pPr>
        <w:jc w:val="right"/>
      </w:pPr>
    </w:p>
    <w:p w14:paraId="64B0E0FE" w14:textId="70B4549A" w:rsidR="00B41BF4" w:rsidRDefault="00B41BF4" w:rsidP="00261B95">
      <w:pPr>
        <w:jc w:val="right"/>
      </w:pPr>
    </w:p>
    <w:p w14:paraId="511E7A1A" w14:textId="193F0F7D" w:rsidR="00B41BF4" w:rsidRDefault="00B41BF4" w:rsidP="00261B95">
      <w:pPr>
        <w:jc w:val="right"/>
      </w:pPr>
    </w:p>
    <w:p w14:paraId="2341F24C" w14:textId="33F916D1" w:rsidR="00B41BF4" w:rsidRDefault="00B41BF4" w:rsidP="00261B95">
      <w:pPr>
        <w:jc w:val="right"/>
      </w:pPr>
    </w:p>
    <w:p w14:paraId="75ED1528" w14:textId="23519971" w:rsidR="00B41BF4" w:rsidRDefault="00B41BF4" w:rsidP="00261B95">
      <w:pPr>
        <w:jc w:val="right"/>
      </w:pPr>
    </w:p>
    <w:p w14:paraId="0C784BE9" w14:textId="7E04E489" w:rsidR="00B41BF4" w:rsidRDefault="00B41BF4" w:rsidP="00261B95">
      <w:pPr>
        <w:jc w:val="right"/>
      </w:pPr>
    </w:p>
    <w:p w14:paraId="1CC05322" w14:textId="77777777" w:rsidR="00B41BF4" w:rsidRDefault="00B41BF4" w:rsidP="00261B95">
      <w:pPr>
        <w:jc w:val="right"/>
      </w:pPr>
    </w:p>
    <w:p w14:paraId="5CF5B217" w14:textId="58BDF30C" w:rsidR="00261B95" w:rsidRDefault="00261B95" w:rsidP="00261B95">
      <w:pPr>
        <w:jc w:val="right"/>
      </w:pPr>
    </w:p>
    <w:p w14:paraId="0A21F345" w14:textId="537E64B9" w:rsidR="00261B95" w:rsidRDefault="00261B95" w:rsidP="00261B95">
      <w:pPr>
        <w:jc w:val="right"/>
      </w:pPr>
    </w:p>
    <w:p w14:paraId="32EAF210" w14:textId="7A551604" w:rsidR="00261B95" w:rsidRDefault="00261B95" w:rsidP="00261B95">
      <w:pPr>
        <w:jc w:val="right"/>
      </w:pPr>
    </w:p>
    <w:p w14:paraId="46A3AF1F" w14:textId="10822117" w:rsidR="00261B95" w:rsidRDefault="00261B95" w:rsidP="00261B95">
      <w:pPr>
        <w:jc w:val="right"/>
      </w:pPr>
    </w:p>
    <w:p w14:paraId="6B3C2740" w14:textId="6C65A7FE" w:rsidR="00261B95" w:rsidRPr="00261B95" w:rsidRDefault="00261B95" w:rsidP="00261B95">
      <w:pPr>
        <w:jc w:val="center"/>
        <w:rPr>
          <w:color w:val="0070C0"/>
          <w:sz w:val="32"/>
          <w:szCs w:val="32"/>
        </w:rPr>
      </w:pPr>
      <w:r w:rsidRPr="00261B95">
        <w:rPr>
          <w:color w:val="0070C0"/>
          <w:sz w:val="32"/>
          <w:szCs w:val="32"/>
        </w:rPr>
        <w:t>Tecnologías utilizadas</w:t>
      </w:r>
    </w:p>
    <w:p w14:paraId="5DF33B56" w14:textId="69242832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Docker</w:t>
      </w:r>
      <w:proofErr w:type="spellEnd"/>
    </w:p>
    <w:p w14:paraId="2B26E686" w14:textId="20572F2F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Nginx</w:t>
      </w:r>
      <w:proofErr w:type="spellEnd"/>
    </w:p>
    <w:p w14:paraId="466EB65F" w14:textId="52F3FC4C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Kubernetes</w:t>
      </w:r>
      <w:proofErr w:type="spellEnd"/>
    </w:p>
    <w:p w14:paraId="246D4F22" w14:textId="0B12D1B5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Mongodb</w:t>
      </w:r>
      <w:proofErr w:type="spellEnd"/>
    </w:p>
    <w:p w14:paraId="64F6E592" w14:textId="63B25A42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Redis</w:t>
      </w:r>
      <w:proofErr w:type="spellEnd"/>
    </w:p>
    <w:p w14:paraId="18703D59" w14:textId="25DC9C1B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1B5D7447" w14:textId="729DC786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Grpc</w:t>
      </w:r>
      <w:proofErr w:type="spellEnd"/>
    </w:p>
    <w:p w14:paraId="29FC4343" w14:textId="1E0FB27E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kafka</w:t>
      </w:r>
      <w:proofErr w:type="spellEnd"/>
    </w:p>
    <w:p w14:paraId="4B579F01" w14:textId="613F98CC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Locuts</w:t>
      </w:r>
      <w:proofErr w:type="spellEnd"/>
    </w:p>
    <w:p w14:paraId="3061FD41" w14:textId="62DA7A96" w:rsidR="00261B95" w:rsidRDefault="00261B95" w:rsidP="00261B95">
      <w:pPr>
        <w:pStyle w:val="Prrafodelista"/>
        <w:numPr>
          <w:ilvl w:val="0"/>
          <w:numId w:val="11"/>
        </w:numPr>
      </w:pPr>
      <w:proofErr w:type="spellStart"/>
      <w:r>
        <w:t>React</w:t>
      </w:r>
      <w:proofErr w:type="spellEnd"/>
    </w:p>
    <w:p w14:paraId="6FA5B358" w14:textId="6FD74FF2" w:rsidR="00261B95" w:rsidRDefault="00261B95" w:rsidP="00261B95">
      <w:pPr>
        <w:pStyle w:val="Prrafodelista"/>
        <w:numPr>
          <w:ilvl w:val="0"/>
          <w:numId w:val="11"/>
        </w:numPr>
      </w:pPr>
      <w:r w:rsidRPr="00261B95">
        <w:t>Chaos</w:t>
      </w:r>
      <w:r>
        <w:t xml:space="preserve"> </w:t>
      </w:r>
      <w:proofErr w:type="spellStart"/>
      <w:r>
        <w:t>mesh</w:t>
      </w:r>
      <w:proofErr w:type="spellEnd"/>
    </w:p>
    <w:p w14:paraId="3222DADF" w14:textId="13BDCD66" w:rsidR="00261B95" w:rsidRDefault="00261B95" w:rsidP="00261B95"/>
    <w:p w14:paraId="737D6F89" w14:textId="2E2CBE6D" w:rsidR="00D96715" w:rsidRDefault="00D96715" w:rsidP="00261B95"/>
    <w:p w14:paraId="0592258E" w14:textId="52B776C7" w:rsidR="00D96715" w:rsidRDefault="00D96715" w:rsidP="00261B95"/>
    <w:p w14:paraId="635480FD" w14:textId="3BE55BCD" w:rsidR="00D96715" w:rsidRDefault="00D96715" w:rsidP="00261B95"/>
    <w:p w14:paraId="68FFA4E8" w14:textId="32664587" w:rsidR="00D96715" w:rsidRDefault="00D96715" w:rsidP="00261B95"/>
    <w:p w14:paraId="18861F71" w14:textId="6C70EBE5" w:rsidR="00D96715" w:rsidRDefault="00D96715" w:rsidP="00261B95"/>
    <w:p w14:paraId="431692B9" w14:textId="540797A6" w:rsidR="00D96715" w:rsidRDefault="00D96715" w:rsidP="00261B95"/>
    <w:p w14:paraId="4251B058" w14:textId="52E6EF2B" w:rsidR="00D96715" w:rsidRDefault="00D96715" w:rsidP="00261B95"/>
    <w:p w14:paraId="00721E3D" w14:textId="34FEC6EE" w:rsidR="00D96715" w:rsidRDefault="00D96715" w:rsidP="00261B95"/>
    <w:p w14:paraId="2D2257DA" w14:textId="19911ECD" w:rsidR="00D96715" w:rsidRDefault="00D96715" w:rsidP="00261B95"/>
    <w:p w14:paraId="6F575D13" w14:textId="059A85C0" w:rsidR="00D96715" w:rsidRDefault="00D96715" w:rsidP="00261B95"/>
    <w:p w14:paraId="1409B88C" w14:textId="53F98343" w:rsidR="00D96715" w:rsidRDefault="00D96715" w:rsidP="00261B95"/>
    <w:p w14:paraId="262D8838" w14:textId="3BCF8EE1" w:rsidR="00D96715" w:rsidRDefault="00D96715" w:rsidP="00261B95"/>
    <w:p w14:paraId="24A932F8" w14:textId="0A1516C9" w:rsidR="00D96715" w:rsidRDefault="00D96715" w:rsidP="00261B95"/>
    <w:p w14:paraId="43DF6331" w14:textId="284E851C" w:rsidR="00B41BF4" w:rsidRDefault="00B41BF4" w:rsidP="00261B95"/>
    <w:p w14:paraId="67553E10" w14:textId="4C3AE32C" w:rsidR="00B41BF4" w:rsidRDefault="00B41BF4" w:rsidP="00261B95"/>
    <w:p w14:paraId="0A29F664" w14:textId="06DE00EC" w:rsidR="00B41BF4" w:rsidRDefault="00B41BF4" w:rsidP="00261B95"/>
    <w:p w14:paraId="0DD5FFC1" w14:textId="65C1546C" w:rsidR="00B41BF4" w:rsidRDefault="00B41BF4" w:rsidP="00261B95"/>
    <w:p w14:paraId="44D08DBF" w14:textId="0FDAC26A" w:rsidR="00B41BF4" w:rsidRDefault="00B41BF4" w:rsidP="00261B95"/>
    <w:p w14:paraId="566110CF" w14:textId="64CEA6CB" w:rsidR="00B41BF4" w:rsidRDefault="00B41BF4" w:rsidP="00261B95"/>
    <w:p w14:paraId="66E1B287" w14:textId="7B8ADDC0" w:rsidR="00B41BF4" w:rsidRDefault="00B41BF4" w:rsidP="00261B95"/>
    <w:p w14:paraId="196A007E" w14:textId="12A1B16D" w:rsidR="00B41BF4" w:rsidRDefault="00B41BF4" w:rsidP="00261B95"/>
    <w:p w14:paraId="6020594B" w14:textId="540E8303" w:rsidR="00B41BF4" w:rsidRDefault="00B41BF4" w:rsidP="00261B95"/>
    <w:p w14:paraId="4BC4F217" w14:textId="5D883AB0" w:rsidR="00B41BF4" w:rsidRDefault="00B41BF4" w:rsidP="00261B95"/>
    <w:p w14:paraId="4E406613" w14:textId="1798D593" w:rsidR="00B41BF4" w:rsidRDefault="00B41BF4" w:rsidP="00261B95"/>
    <w:p w14:paraId="5D4626BE" w14:textId="674925A8" w:rsidR="00B41BF4" w:rsidRDefault="00B41BF4" w:rsidP="00261B95"/>
    <w:p w14:paraId="7C3687AD" w14:textId="52FFFC65" w:rsidR="00B41BF4" w:rsidRDefault="00B41BF4" w:rsidP="00261B95"/>
    <w:p w14:paraId="418294F8" w14:textId="4999C59C" w:rsidR="00B41BF4" w:rsidRDefault="00B41BF4" w:rsidP="00261B95"/>
    <w:p w14:paraId="2B3ED182" w14:textId="23F827EB" w:rsidR="00B41BF4" w:rsidRDefault="00B41BF4" w:rsidP="00261B95"/>
    <w:p w14:paraId="022024FD" w14:textId="77777777" w:rsidR="00B41BF4" w:rsidRDefault="00B41BF4" w:rsidP="00261B95"/>
    <w:p w14:paraId="295A0A9D" w14:textId="77777777" w:rsidR="00D96715" w:rsidRDefault="00D96715" w:rsidP="00261B95"/>
    <w:p w14:paraId="5963A07B" w14:textId="28269C80" w:rsidR="00261B95" w:rsidRDefault="00261B95" w:rsidP="00261B95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Arquitectura del Sistema</w:t>
      </w:r>
    </w:p>
    <w:p w14:paraId="6C4EA2E1" w14:textId="26379D62" w:rsidR="00261B95" w:rsidRDefault="00261B95" w:rsidP="00261B95">
      <w:pPr>
        <w:jc w:val="center"/>
        <w:rPr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07042E" wp14:editId="5A383DB7">
            <wp:extent cx="5155324" cy="3087019"/>
            <wp:effectExtent l="0" t="0" r="127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 r="1592"/>
                    <a:stretch/>
                  </pic:blipFill>
                  <pic:spPr bwMode="auto">
                    <a:xfrm>
                      <a:off x="0" y="0"/>
                      <a:ext cx="5155324" cy="308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D772B" w14:textId="39F190CD" w:rsidR="00B41BF4" w:rsidRDefault="00B41BF4" w:rsidP="00261B95">
      <w:pPr>
        <w:jc w:val="center"/>
        <w:rPr>
          <w:color w:val="0070C0"/>
          <w:sz w:val="32"/>
          <w:szCs w:val="32"/>
        </w:rPr>
      </w:pPr>
    </w:p>
    <w:p w14:paraId="034CDCB2" w14:textId="77777777" w:rsidR="00B41BF4" w:rsidRDefault="00B41BF4" w:rsidP="00261B95">
      <w:pPr>
        <w:jc w:val="center"/>
        <w:rPr>
          <w:color w:val="0070C0"/>
          <w:sz w:val="32"/>
          <w:szCs w:val="32"/>
        </w:rPr>
      </w:pPr>
    </w:p>
    <w:p w14:paraId="1049A8CB" w14:textId="2776DD39" w:rsidR="00261B95" w:rsidRDefault="00261B95" w:rsidP="00D96715">
      <w:pPr>
        <w:jc w:val="both"/>
      </w:pPr>
      <w:r w:rsidRPr="00261B95">
        <w:t>Descripción</w:t>
      </w:r>
      <w:r>
        <w:t xml:space="preserve">: el usuario se conectara a un </w:t>
      </w:r>
      <w:r w:rsidR="00D96715">
        <w:t xml:space="preserve">generador de trafico el cual se maneja con LOCUTS, posteriormente la data entra a un ingress de nginx el cual funciona como balanceador de carga para distribuir la información a Kafka y a gRPC  una vez que los datos son procesados se envían a un servidor de node JS el cual almacenara la data en 2 bases de datos una en mongo db y la otra en redis, ambas bases de datos contendrán la misma información, y dentro de este servidor se tendrá un modulo </w:t>
      </w:r>
      <w:proofErr w:type="spellStart"/>
      <w:r w:rsidR="00D96715">
        <w:t>kernel</w:t>
      </w:r>
      <w:proofErr w:type="spellEnd"/>
      <w:r w:rsidR="00D96715">
        <w:t xml:space="preserve"> de RAM y uno de CPU, el llenado de la base de datos se realiza por medio de </w:t>
      </w:r>
      <w:proofErr w:type="spellStart"/>
      <w:r w:rsidR="00D96715">
        <w:t>serverless</w:t>
      </w:r>
      <w:proofErr w:type="spellEnd"/>
      <w:r w:rsidR="00D96715">
        <w:t>.</w:t>
      </w:r>
    </w:p>
    <w:p w14:paraId="1611A768" w14:textId="3E4FF023" w:rsidR="00375AEE" w:rsidRDefault="00375AEE" w:rsidP="00D96715">
      <w:pPr>
        <w:jc w:val="both"/>
      </w:pPr>
    </w:p>
    <w:p w14:paraId="1BBC40C4" w14:textId="200D4EB6" w:rsidR="00375AEE" w:rsidRDefault="00375AEE" w:rsidP="00D96715">
      <w:pPr>
        <w:jc w:val="both"/>
      </w:pPr>
    </w:p>
    <w:p w14:paraId="399155BD" w14:textId="36BB526F" w:rsidR="00375AEE" w:rsidRDefault="00375AEE" w:rsidP="00D96715">
      <w:pPr>
        <w:jc w:val="both"/>
      </w:pPr>
    </w:p>
    <w:p w14:paraId="4B5647E3" w14:textId="4810BEF5" w:rsidR="00B41BF4" w:rsidRDefault="00B41BF4" w:rsidP="00D96715">
      <w:pPr>
        <w:jc w:val="both"/>
      </w:pPr>
    </w:p>
    <w:p w14:paraId="457AA1A2" w14:textId="0C979B85" w:rsidR="00B41BF4" w:rsidRDefault="00B41BF4" w:rsidP="00D96715">
      <w:pPr>
        <w:jc w:val="both"/>
      </w:pPr>
    </w:p>
    <w:p w14:paraId="2F3604B9" w14:textId="46600B04" w:rsidR="00B41BF4" w:rsidRDefault="00B41BF4" w:rsidP="00D96715">
      <w:pPr>
        <w:jc w:val="both"/>
      </w:pPr>
    </w:p>
    <w:p w14:paraId="6D93822D" w14:textId="4EF5DD80" w:rsidR="00B41BF4" w:rsidRDefault="00B41BF4" w:rsidP="00D96715">
      <w:pPr>
        <w:jc w:val="both"/>
      </w:pPr>
    </w:p>
    <w:p w14:paraId="493F59BB" w14:textId="1E6239CC" w:rsidR="00B41BF4" w:rsidRDefault="00B41BF4" w:rsidP="00D96715">
      <w:pPr>
        <w:jc w:val="both"/>
      </w:pPr>
    </w:p>
    <w:p w14:paraId="394FF8F0" w14:textId="4C0DE102" w:rsidR="00B41BF4" w:rsidRDefault="00B41BF4" w:rsidP="00D96715">
      <w:pPr>
        <w:jc w:val="both"/>
      </w:pPr>
    </w:p>
    <w:p w14:paraId="4B7DF10D" w14:textId="39956C12" w:rsidR="00B41BF4" w:rsidRDefault="00B41BF4" w:rsidP="00D96715">
      <w:pPr>
        <w:jc w:val="both"/>
      </w:pPr>
    </w:p>
    <w:p w14:paraId="345FBB0B" w14:textId="579759EE" w:rsidR="00B41BF4" w:rsidRDefault="00B41BF4" w:rsidP="00D96715">
      <w:pPr>
        <w:jc w:val="both"/>
      </w:pPr>
    </w:p>
    <w:p w14:paraId="6461DD7E" w14:textId="197B2968" w:rsidR="00B41BF4" w:rsidRDefault="00B41BF4" w:rsidP="00D96715">
      <w:pPr>
        <w:jc w:val="both"/>
      </w:pPr>
    </w:p>
    <w:p w14:paraId="24F02D36" w14:textId="2D032D76" w:rsidR="00B41BF4" w:rsidRDefault="00B41BF4" w:rsidP="00D96715">
      <w:pPr>
        <w:jc w:val="both"/>
      </w:pPr>
    </w:p>
    <w:p w14:paraId="6DF3CE39" w14:textId="3D3B500D" w:rsidR="00B41BF4" w:rsidRDefault="00B41BF4" w:rsidP="00D96715">
      <w:pPr>
        <w:jc w:val="both"/>
      </w:pPr>
    </w:p>
    <w:p w14:paraId="277AD991" w14:textId="2EF95729" w:rsidR="00B41BF4" w:rsidRDefault="00B41BF4" w:rsidP="00D96715">
      <w:pPr>
        <w:jc w:val="both"/>
      </w:pPr>
    </w:p>
    <w:p w14:paraId="2E917E50" w14:textId="1EA7824E" w:rsidR="00B41BF4" w:rsidRDefault="00B41BF4" w:rsidP="00D96715">
      <w:pPr>
        <w:jc w:val="both"/>
      </w:pPr>
    </w:p>
    <w:p w14:paraId="1B3EA981" w14:textId="4DF9720F" w:rsidR="00B41BF4" w:rsidRDefault="00B41BF4" w:rsidP="00D96715">
      <w:pPr>
        <w:jc w:val="both"/>
      </w:pPr>
    </w:p>
    <w:p w14:paraId="75998C20" w14:textId="77777777" w:rsidR="00B41BF4" w:rsidRDefault="00B41BF4" w:rsidP="00D96715">
      <w:pPr>
        <w:jc w:val="both"/>
      </w:pPr>
    </w:p>
    <w:p w14:paraId="7DA52E40" w14:textId="44EC3A32" w:rsidR="00375AEE" w:rsidRDefault="00375AEE" w:rsidP="00D96715">
      <w:pPr>
        <w:jc w:val="both"/>
      </w:pPr>
    </w:p>
    <w:p w14:paraId="35816E33" w14:textId="416D72CB" w:rsidR="00375AEE" w:rsidRDefault="00375AEE" w:rsidP="00D96715">
      <w:pPr>
        <w:jc w:val="both"/>
      </w:pPr>
    </w:p>
    <w:p w14:paraId="1ED9AE8A" w14:textId="2009A0FA" w:rsidR="00375AEE" w:rsidRDefault="00375AEE" w:rsidP="00D96715">
      <w:pPr>
        <w:jc w:val="both"/>
      </w:pPr>
    </w:p>
    <w:p w14:paraId="2C715D2E" w14:textId="141076B2" w:rsidR="00375AEE" w:rsidRDefault="00375AEE" w:rsidP="00D96715">
      <w:pPr>
        <w:jc w:val="both"/>
      </w:pPr>
    </w:p>
    <w:p w14:paraId="3D3188A2" w14:textId="41AD55D0" w:rsidR="007F1967" w:rsidRDefault="007F1967" w:rsidP="007F1967">
      <w:pPr>
        <w:jc w:val="center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Locuts</w:t>
      </w:r>
      <w:proofErr w:type="spellEnd"/>
    </w:p>
    <w:p w14:paraId="31C1EA73" w14:textId="5BF66D76" w:rsidR="007F1967" w:rsidRDefault="007F1967" w:rsidP="007F1967">
      <w:pPr>
        <w:jc w:val="both"/>
      </w:pPr>
      <w:r w:rsidRPr="00261B95">
        <w:lastRenderedPageBreak/>
        <w:t>Descripción</w:t>
      </w:r>
      <w:r>
        <w:t>:</w:t>
      </w:r>
      <w:r>
        <w:t xml:space="preserve"> es un generador de trafico el cual obtendrá un </w:t>
      </w:r>
      <w:proofErr w:type="spellStart"/>
      <w:r>
        <w:t>json</w:t>
      </w:r>
      <w:proofErr w:type="spellEnd"/>
      <w:r>
        <w:t xml:space="preserve"> con información necesaria que va a mandar a nuestro </w:t>
      </w:r>
      <w:proofErr w:type="spellStart"/>
      <w:r>
        <w:t>ingress</w:t>
      </w:r>
      <w:proofErr w:type="spellEnd"/>
      <w:r>
        <w:t xml:space="preserve"> para redistribuirla y </w:t>
      </w:r>
      <w:proofErr w:type="spellStart"/>
      <w:r>
        <w:t>asi</w:t>
      </w:r>
      <w:proofErr w:type="spellEnd"/>
      <w:r>
        <w:t xml:space="preserve"> almacenarla.</w:t>
      </w:r>
    </w:p>
    <w:p w14:paraId="17D222D5" w14:textId="738F0C7C" w:rsidR="007F1967" w:rsidRDefault="007F1967" w:rsidP="007F1967">
      <w:pPr>
        <w:jc w:val="both"/>
      </w:pPr>
    </w:p>
    <w:p w14:paraId="36D1A117" w14:textId="068ACC4F" w:rsidR="007F1967" w:rsidRPr="007F1967" w:rsidRDefault="007F1967" w:rsidP="007F1967">
      <w:pPr>
        <w:jc w:val="both"/>
        <w:rPr>
          <w:lang w:val="en-US"/>
        </w:rPr>
      </w:pPr>
      <w:proofErr w:type="spellStart"/>
      <w:r w:rsidRPr="007F1967">
        <w:rPr>
          <w:lang w:val="en-US"/>
        </w:rPr>
        <w:t>Ejemplo</w:t>
      </w:r>
      <w:proofErr w:type="spellEnd"/>
      <w:r w:rsidRPr="007F1967">
        <w:rPr>
          <w:lang w:val="en-US"/>
        </w:rPr>
        <w:t xml:space="preserve"> del json:</w:t>
      </w:r>
    </w:p>
    <w:p w14:paraId="15CCB4A4" w14:textId="56A672A7" w:rsidR="007F1967" w:rsidRDefault="007F1967" w:rsidP="007F1967">
      <w:pPr>
        <w:jc w:val="both"/>
        <w:rPr>
          <w:lang w:val="en-US"/>
        </w:rPr>
      </w:pPr>
      <w:r w:rsidRPr="007F1967">
        <w:rPr>
          <w:lang w:val="en-US"/>
        </w:rPr>
        <w:t>{"</w:t>
      </w:r>
      <w:proofErr w:type="spellStart"/>
      <w:r w:rsidRPr="007F1967">
        <w:rPr>
          <w:lang w:val="en-US"/>
        </w:rPr>
        <w:t>name":"Johnathon</w:t>
      </w:r>
      <w:proofErr w:type="spellEnd"/>
      <w:r w:rsidRPr="007F1967">
        <w:rPr>
          <w:lang w:val="en-US"/>
        </w:rPr>
        <w:t xml:space="preserve"> Filochov","location":"España","age":44,"gender":"male","vaccine_type":"Pfizer-BioNTech"},</w:t>
      </w:r>
    </w:p>
    <w:p w14:paraId="4A89499C" w14:textId="77777777" w:rsidR="007F1967" w:rsidRPr="007F1967" w:rsidRDefault="007F1967" w:rsidP="007F1967">
      <w:pPr>
        <w:jc w:val="both"/>
        <w:rPr>
          <w:lang w:val="en-US"/>
        </w:rPr>
      </w:pPr>
    </w:p>
    <w:p w14:paraId="180A3DED" w14:textId="77777777" w:rsidR="007F1967" w:rsidRPr="007F1967" w:rsidRDefault="007F1967" w:rsidP="007F1967">
      <w:pPr>
        <w:jc w:val="both"/>
        <w:rPr>
          <w:color w:val="0070C0"/>
          <w:sz w:val="32"/>
          <w:szCs w:val="32"/>
          <w:lang w:val="en-US"/>
        </w:rPr>
      </w:pPr>
    </w:p>
    <w:p w14:paraId="30537BCE" w14:textId="3ADFD4D7" w:rsidR="007F1967" w:rsidRDefault="007F1967" w:rsidP="007F1967">
      <w:pPr>
        <w:jc w:val="center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Nginx</w:t>
      </w:r>
      <w:proofErr w:type="spellEnd"/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ingress</w:t>
      </w:r>
      <w:proofErr w:type="spellEnd"/>
    </w:p>
    <w:p w14:paraId="37F51EA3" w14:textId="699BD2C4" w:rsidR="007F1967" w:rsidRDefault="007F1967" w:rsidP="007F1967">
      <w:pPr>
        <w:jc w:val="both"/>
      </w:pPr>
      <w:r w:rsidRPr="00261B95">
        <w:t>Descripción</w:t>
      </w:r>
      <w:r>
        <w:t>:</w:t>
      </w:r>
      <w:r w:rsidR="00B41BF4">
        <w:t xml:space="preserve"> es un servicio de tipo </w:t>
      </w:r>
      <w:proofErr w:type="spellStart"/>
      <w:r w:rsidR="00B41BF4">
        <w:t>ingress</w:t>
      </w:r>
      <w:proofErr w:type="spellEnd"/>
      <w:r w:rsidR="00B41BF4">
        <w:t xml:space="preserve"> el cual servirá como balanceador de carga en este punto distribuirá el trafico 50% para Kafka y </w:t>
      </w:r>
      <w:r w:rsidR="00B41BF4">
        <w:t>50%</w:t>
      </w:r>
      <w:r w:rsidR="00B41BF4">
        <w:t xml:space="preserve"> para </w:t>
      </w:r>
      <w:proofErr w:type="spellStart"/>
      <w:r w:rsidR="00B41BF4">
        <w:t>Grcp</w:t>
      </w:r>
      <w:proofErr w:type="spellEnd"/>
      <w:r w:rsidR="00B41BF4">
        <w:t xml:space="preserve"> </w:t>
      </w:r>
    </w:p>
    <w:p w14:paraId="19F191E1" w14:textId="6376350F" w:rsidR="00B41BF4" w:rsidRDefault="00B41BF4" w:rsidP="007F1967">
      <w:pPr>
        <w:jc w:val="both"/>
      </w:pPr>
    </w:p>
    <w:p w14:paraId="48DE75DD" w14:textId="444AFC3D" w:rsidR="00B41BF4" w:rsidRDefault="00B41BF4" w:rsidP="007F1967">
      <w:pPr>
        <w:jc w:val="both"/>
      </w:pPr>
      <w:r>
        <w:t>Codigo de configuración</w:t>
      </w:r>
    </w:p>
    <w:p w14:paraId="0BBB868E" w14:textId="77777777" w:rsidR="00B41BF4" w:rsidRDefault="00B41BF4" w:rsidP="007F1967">
      <w:pPr>
        <w:jc w:val="both"/>
      </w:pPr>
    </w:p>
    <w:p w14:paraId="4B414FA6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server {</w:t>
      </w:r>
    </w:p>
    <w:p w14:paraId="23997F6E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BA568F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listen 80</w:t>
      </w:r>
      <w:r>
        <w:rPr>
          <w:rFonts w:ascii="Menlo" w:hAnsi="Menlo" w:cs="Menlo"/>
          <w:color w:val="6A9955"/>
          <w:sz w:val="18"/>
          <w:szCs w:val="18"/>
        </w:rPr>
        <w:t>;</w:t>
      </w:r>
    </w:p>
    <w:p w14:paraId="51977D3F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ACB6CC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 w:rsidRPr="00B41BF4">
        <w:rPr>
          <w:rFonts w:ascii="Menlo" w:hAnsi="Menlo" w:cs="Menlo"/>
          <w:color w:val="D4D4D4"/>
          <w:sz w:val="18"/>
          <w:szCs w:val="18"/>
          <w:lang w:val="en-US"/>
        </w:rPr>
        <w:t>location / {</w:t>
      </w:r>
    </w:p>
    <w:p w14:paraId="6BED92F0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  root   /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usr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/share/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nginx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gram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html</w:t>
      </w:r>
      <w:r w:rsidRPr="00B41BF4">
        <w:rPr>
          <w:rFonts w:ascii="Menlo" w:hAnsi="Menlo" w:cs="Menlo"/>
          <w:color w:val="6A9955"/>
          <w:sz w:val="18"/>
          <w:szCs w:val="18"/>
          <w:lang w:val="en-US"/>
        </w:rPr>
        <w:t>;</w:t>
      </w:r>
      <w:proofErr w:type="gramEnd"/>
    </w:p>
    <w:p w14:paraId="142AF16F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index  index.html</w:t>
      </w:r>
      <w:proofErr w:type="gram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index.htm</w:t>
      </w:r>
      <w:r w:rsidRPr="00B41BF4">
        <w:rPr>
          <w:rFonts w:ascii="Menlo" w:hAnsi="Menlo" w:cs="Menlo"/>
          <w:color w:val="6A9955"/>
          <w:sz w:val="18"/>
          <w:szCs w:val="18"/>
          <w:lang w:val="en-US"/>
        </w:rPr>
        <w:t>;</w:t>
      </w:r>
    </w:p>
    <w:p w14:paraId="4E7CE6B2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try_files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$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uri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$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uri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/ /</w:t>
      </w:r>
      <w:proofErr w:type="gram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index.html</w:t>
      </w:r>
      <w:r w:rsidRPr="00B41BF4">
        <w:rPr>
          <w:rFonts w:ascii="Menlo" w:hAnsi="Menlo" w:cs="Menlo"/>
          <w:color w:val="6A9955"/>
          <w:sz w:val="18"/>
          <w:szCs w:val="18"/>
          <w:lang w:val="en-US"/>
        </w:rPr>
        <w:t>;</w:t>
      </w:r>
      <w:proofErr w:type="gramEnd"/>
    </w:p>
    <w:p w14:paraId="28AB1D6C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47947B25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6451C26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error_page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 500 502 503 </w:t>
      </w:r>
      <w:proofErr w:type="gram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504  /</w:t>
      </w:r>
      <w:proofErr w:type="gram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50x.html</w:t>
      </w:r>
      <w:r w:rsidRPr="00B41BF4">
        <w:rPr>
          <w:rFonts w:ascii="Menlo" w:hAnsi="Menlo" w:cs="Menlo"/>
          <w:color w:val="6A9955"/>
          <w:sz w:val="18"/>
          <w:szCs w:val="18"/>
          <w:lang w:val="en-US"/>
        </w:rPr>
        <w:t>;</w:t>
      </w:r>
    </w:p>
    <w:p w14:paraId="4455B240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6A40FED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41BF4">
        <w:rPr>
          <w:rFonts w:ascii="Menlo" w:hAnsi="Menlo" w:cs="Menlo"/>
          <w:color w:val="569CD6"/>
          <w:sz w:val="18"/>
          <w:szCs w:val="18"/>
          <w:lang w:val="en-US"/>
        </w:rPr>
        <w:t>location</w:t>
      </w: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= /50x.html {</w:t>
      </w:r>
    </w:p>
    <w:p w14:paraId="7F03C64B" w14:textId="77777777" w:rsidR="00B41BF4" w:rsidRP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  root   /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usr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/share/</w:t>
      </w:r>
      <w:proofErr w:type="spell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nginx</w:t>
      </w:r>
      <w:proofErr w:type="spellEnd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gramStart"/>
      <w:r w:rsidRPr="00B41BF4">
        <w:rPr>
          <w:rFonts w:ascii="Menlo" w:hAnsi="Menlo" w:cs="Menlo"/>
          <w:color w:val="D4D4D4"/>
          <w:sz w:val="18"/>
          <w:szCs w:val="18"/>
          <w:lang w:val="en-US"/>
        </w:rPr>
        <w:t>html</w:t>
      </w:r>
      <w:r w:rsidRPr="00B41BF4">
        <w:rPr>
          <w:rFonts w:ascii="Menlo" w:hAnsi="Menlo" w:cs="Menlo"/>
          <w:color w:val="6A9955"/>
          <w:sz w:val="18"/>
          <w:szCs w:val="18"/>
          <w:lang w:val="en-US"/>
        </w:rPr>
        <w:t>;</w:t>
      </w:r>
      <w:proofErr w:type="gramEnd"/>
    </w:p>
    <w:p w14:paraId="4EDB2B39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41BF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49160CD6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F7537E" w14:textId="77777777" w:rsidR="00B41BF4" w:rsidRDefault="00B41BF4" w:rsidP="00B41B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28E6945" w14:textId="7777777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1552E68F" w14:textId="77777777" w:rsidR="00B41BF4" w:rsidRDefault="00B41BF4" w:rsidP="007F1967">
      <w:pPr>
        <w:jc w:val="center"/>
        <w:rPr>
          <w:color w:val="0070C0"/>
          <w:sz w:val="32"/>
          <w:szCs w:val="32"/>
        </w:rPr>
      </w:pPr>
    </w:p>
    <w:p w14:paraId="0DC15638" w14:textId="3F21F8CF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Kafka</w:t>
      </w:r>
    </w:p>
    <w:p w14:paraId="542610D9" w14:textId="2D62EA4B" w:rsidR="007F1967" w:rsidRDefault="007F1967" w:rsidP="007F1967">
      <w:pPr>
        <w:jc w:val="both"/>
      </w:pPr>
      <w:r w:rsidRPr="00261B95">
        <w:t>Descripción</w:t>
      </w:r>
      <w:r>
        <w:t>:</w:t>
      </w:r>
      <w:r w:rsidR="00B41BF4">
        <w:t xml:space="preserve"> es un protocolo de comunicación que funciona con colas de espera se utiliza para almacenar informacion y retiene las peticiones hasta que estas puedan ser recibidas sin que se pierdan.</w:t>
      </w:r>
    </w:p>
    <w:p w14:paraId="46C2FFE9" w14:textId="1EA1B04C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3BF51313" w14:textId="43E993F9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7C51060B" w14:textId="7777777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4D1567A7" w14:textId="3CF255CF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Grcp</w:t>
      </w:r>
    </w:p>
    <w:p w14:paraId="02FA20B6" w14:textId="148F395B" w:rsidR="00BA3F7D" w:rsidRDefault="007F1967" w:rsidP="00BA3F7D">
      <w:r w:rsidRPr="00261B95">
        <w:t>Descripción</w:t>
      </w:r>
      <w:r>
        <w:t>:</w:t>
      </w:r>
      <w:r w:rsidR="00BA3F7D">
        <w:rPr>
          <w:rStyle w:val="Ttulodellibro"/>
          <w:rFonts w:ascii="Arial" w:hAnsi="Arial" w:cs="Arial"/>
          <w:color w:val="202124"/>
          <w:shd w:val="clear" w:color="auto" w:fill="FFFFFF"/>
        </w:rPr>
        <w:t xml:space="preserve"> </w:t>
      </w:r>
      <w:r w:rsidR="00BA3F7D" w:rsidRPr="00BA3F7D">
        <w:t>es una legitimación que garantiza las habilidades necesarias para una correcta protección y seguridad de la información, proporcionándole, entre otras, potentes ventajas corporativas, como: integrar principios y normas correspondientes al funcionamiento del Gobierno Corporativo</w:t>
      </w:r>
    </w:p>
    <w:p w14:paraId="62EBE22A" w14:textId="50C5AA4D" w:rsidR="007F1967" w:rsidRDefault="007F1967" w:rsidP="007F1967">
      <w:pPr>
        <w:jc w:val="both"/>
      </w:pPr>
    </w:p>
    <w:p w14:paraId="148A3194" w14:textId="149CA601" w:rsidR="00B41BF4" w:rsidRDefault="00B41BF4" w:rsidP="007F1967">
      <w:pPr>
        <w:jc w:val="both"/>
      </w:pPr>
    </w:p>
    <w:p w14:paraId="5899206C" w14:textId="057DA196" w:rsidR="00B41BF4" w:rsidRDefault="00B41BF4" w:rsidP="007F1967">
      <w:pPr>
        <w:jc w:val="both"/>
      </w:pPr>
    </w:p>
    <w:p w14:paraId="3D09786E" w14:textId="7777777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49364C2E" w14:textId="4BE8E521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Kubernetes</w:t>
      </w:r>
    </w:p>
    <w:p w14:paraId="40AB0DD6" w14:textId="77777777" w:rsidR="00B41BF4" w:rsidRDefault="00B41BF4" w:rsidP="007F1967">
      <w:pPr>
        <w:jc w:val="center"/>
        <w:rPr>
          <w:color w:val="0070C0"/>
          <w:sz w:val="32"/>
          <w:szCs w:val="32"/>
        </w:rPr>
      </w:pPr>
    </w:p>
    <w:p w14:paraId="5F003317" w14:textId="77777777" w:rsidR="00B41BF4" w:rsidRDefault="007F1967" w:rsidP="007F1967">
      <w:pPr>
        <w:jc w:val="both"/>
      </w:pPr>
      <w:r w:rsidRPr="00261B95">
        <w:t>Descripción</w:t>
      </w:r>
      <w:r>
        <w:t>:</w:t>
      </w:r>
      <w:r w:rsidR="00B41BF4">
        <w:t xml:space="preserve"> los kubernetes son orquestadores de contenedores los cuales nos serviran para poder tener un mejor control de todas nuestras instancias.</w:t>
      </w:r>
    </w:p>
    <w:p w14:paraId="2758BCD8" w14:textId="77777777" w:rsidR="00B41BF4" w:rsidRDefault="00B41BF4" w:rsidP="007F1967">
      <w:pPr>
        <w:jc w:val="both"/>
      </w:pPr>
    </w:p>
    <w:p w14:paraId="5BEDB197" w14:textId="77777777" w:rsidR="00B41BF4" w:rsidRDefault="00B41BF4" w:rsidP="007F1967">
      <w:pPr>
        <w:jc w:val="both"/>
      </w:pPr>
      <w:r>
        <w:t>Para poder visualizar la consola de kubernetes debemos irnos a la parte de Kubernetes engine y luego en clusteres</w:t>
      </w:r>
    </w:p>
    <w:p w14:paraId="734E6B04" w14:textId="77777777" w:rsidR="00B41BF4" w:rsidRDefault="00B41BF4" w:rsidP="007F1967">
      <w:pPr>
        <w:jc w:val="both"/>
      </w:pPr>
    </w:p>
    <w:p w14:paraId="32D41F71" w14:textId="77777777" w:rsidR="00B41BF4" w:rsidRDefault="00B41BF4" w:rsidP="007F1967">
      <w:pPr>
        <w:jc w:val="both"/>
      </w:pPr>
      <w:r>
        <w:rPr>
          <w:noProof/>
          <w:color w:val="0070C0"/>
          <w:sz w:val="32"/>
          <w:szCs w:val="32"/>
        </w:rPr>
        <w:drawing>
          <wp:inline distT="0" distB="0" distL="0" distR="0" wp14:anchorId="432285CF" wp14:editId="52D4E516">
            <wp:extent cx="5238750" cy="3211195"/>
            <wp:effectExtent l="0" t="0" r="6350" b="190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704" w14:textId="77777777" w:rsidR="00B41BF4" w:rsidRDefault="00B41BF4" w:rsidP="007F1967">
      <w:pPr>
        <w:jc w:val="both"/>
      </w:pPr>
    </w:p>
    <w:p w14:paraId="405DBA64" w14:textId="77777777" w:rsidR="00B41BF4" w:rsidRDefault="00B41BF4" w:rsidP="007F1967">
      <w:pPr>
        <w:jc w:val="both"/>
      </w:pPr>
      <w:r>
        <w:t>Al tener creado el cluster nos aparecera de la misma manera que aparecen las instancias de las maquinas virtuales.</w:t>
      </w:r>
    </w:p>
    <w:p w14:paraId="47CDDADB" w14:textId="6B8AA15F" w:rsidR="007F1967" w:rsidRDefault="00B41BF4" w:rsidP="007F1967">
      <w:pPr>
        <w:jc w:val="both"/>
      </w:pPr>
      <w:r>
        <w:rPr>
          <w:noProof/>
          <w:color w:val="0070C0"/>
          <w:sz w:val="32"/>
          <w:szCs w:val="32"/>
        </w:rPr>
        <w:drawing>
          <wp:inline distT="0" distB="0" distL="0" distR="0" wp14:anchorId="5E7AE15B" wp14:editId="3A005516">
            <wp:extent cx="3390181" cy="1889765"/>
            <wp:effectExtent l="0" t="0" r="1270" b="254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08" cy="1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97B" w14:textId="255E7AA0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3493128F" w14:textId="093BC7E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55709520" w14:textId="5B15CCE8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6E62C9C7" w14:textId="7777777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4E6F4436" w14:textId="77777777" w:rsidR="00B41BF4" w:rsidRDefault="00B41BF4" w:rsidP="007F1967">
      <w:pPr>
        <w:jc w:val="center"/>
        <w:rPr>
          <w:color w:val="0070C0"/>
          <w:sz w:val="32"/>
          <w:szCs w:val="32"/>
        </w:rPr>
      </w:pPr>
    </w:p>
    <w:p w14:paraId="22A6E63B" w14:textId="22A927F9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Chaos Mesh</w:t>
      </w:r>
    </w:p>
    <w:p w14:paraId="74084FF5" w14:textId="116D2174" w:rsidR="00B41BF4" w:rsidRPr="00B41BF4" w:rsidRDefault="00B41BF4" w:rsidP="00B41BF4">
      <w:pPr>
        <w:spacing w:before="100" w:beforeAutospacing="1" w:after="100" w:afterAutospacing="1"/>
        <w:jc w:val="both"/>
      </w:pPr>
      <w:hyperlink r:id="rId10" w:tgtFrame="_blank" w:history="1">
        <w:r w:rsidRPr="00B41BF4">
          <w:t>Chaos mesh</w:t>
        </w:r>
      </w:hyperlink>
      <w:r w:rsidRPr="00B41BF4">
        <w:t> es una plataforma de ingeniería del caos centrada en Kubernetes.Su funcionamiento se basa en un conjunto de operadores desplegados sobre el propio clúster donde se piensa ejecutar los experimentos.</w:t>
      </w:r>
    </w:p>
    <w:p w14:paraId="7DF071D8" w14:textId="77777777" w:rsidR="00B41BF4" w:rsidRPr="00B41BF4" w:rsidRDefault="00B41BF4" w:rsidP="00B41BF4">
      <w:pPr>
        <w:spacing w:before="100" w:beforeAutospacing="1" w:after="100" w:afterAutospacing="1"/>
      </w:pPr>
      <w:r w:rsidRPr="00B41BF4">
        <w:t>Chaos mesh divide los experimentos en las siguientes categorías:</w:t>
      </w:r>
    </w:p>
    <w:p w14:paraId="0C4C77D0" w14:textId="77777777" w:rsidR="00B41BF4" w:rsidRPr="00B41BF4" w:rsidRDefault="00B41BF4" w:rsidP="00B41BF4">
      <w:pPr>
        <w:numPr>
          <w:ilvl w:val="0"/>
          <w:numId w:val="12"/>
        </w:numPr>
        <w:spacing w:before="100" w:beforeAutospacing="1" w:after="408"/>
      </w:pPr>
      <w:r w:rsidRPr="00B41BF4">
        <w:t>Pod: fallo o eliminación de un pod o contenedor.</w:t>
      </w:r>
    </w:p>
    <w:p w14:paraId="6C9D2247" w14:textId="77777777" w:rsidR="00B41BF4" w:rsidRPr="00B41BF4" w:rsidRDefault="00B41BF4" w:rsidP="00B41BF4">
      <w:pPr>
        <w:numPr>
          <w:ilvl w:val="0"/>
          <w:numId w:val="12"/>
        </w:numPr>
        <w:spacing w:before="100" w:beforeAutospacing="1" w:after="408"/>
      </w:pPr>
      <w:r w:rsidRPr="00B41BF4">
        <w:t>Network: bloqueo de comunicaciones entre los pods, introducción de retrasos o duplicados en los mensajes, corrupción de los mensajes…</w:t>
      </w:r>
    </w:p>
    <w:p w14:paraId="6338F514" w14:textId="77777777" w:rsidR="00B41BF4" w:rsidRPr="00B41BF4" w:rsidRDefault="00B41BF4" w:rsidP="00B41BF4">
      <w:pPr>
        <w:numPr>
          <w:ilvl w:val="0"/>
          <w:numId w:val="12"/>
        </w:numPr>
        <w:spacing w:before="100" w:beforeAutospacing="1" w:after="408"/>
      </w:pPr>
      <w:r w:rsidRPr="00B41BF4">
        <w:t>Stress: Pruebas de carga (por ejemplo a nivel CPU del pod).</w:t>
      </w:r>
    </w:p>
    <w:p w14:paraId="1C745DEB" w14:textId="77777777" w:rsidR="00B41BF4" w:rsidRDefault="00B41BF4" w:rsidP="007F1967">
      <w:pPr>
        <w:jc w:val="center"/>
        <w:rPr>
          <w:color w:val="0070C0"/>
          <w:sz w:val="32"/>
          <w:szCs w:val="32"/>
        </w:rPr>
      </w:pPr>
    </w:p>
    <w:p w14:paraId="469008BE" w14:textId="0C00F99B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Servidor Node js</w:t>
      </w:r>
    </w:p>
    <w:p w14:paraId="2781D120" w14:textId="77777777" w:rsidR="007F1967" w:rsidRDefault="007F1967" w:rsidP="007F1967">
      <w:pPr>
        <w:jc w:val="both"/>
      </w:pPr>
      <w:r w:rsidRPr="00261B95">
        <w:t>Descripción</w:t>
      </w:r>
      <w:r>
        <w:t>:</w:t>
      </w:r>
      <w:r>
        <w:t xml:space="preserve"> el servidor de node js será el encargado de recibir la data desde Kafka o grcp y poder redireccionarla a los almacenadores que serán redis y mongo db. </w:t>
      </w:r>
    </w:p>
    <w:p w14:paraId="1CB1E064" w14:textId="4058BE1A" w:rsidR="007F1967" w:rsidRDefault="007F1967" w:rsidP="007F1967">
      <w:pPr>
        <w:jc w:val="bot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2261A2E7" wp14:editId="3541F3AC">
            <wp:extent cx="5238750" cy="56451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C3D4" w14:textId="77777777" w:rsidR="007F1967" w:rsidRDefault="007F1967" w:rsidP="007F1967">
      <w:pPr>
        <w:jc w:val="center"/>
        <w:rPr>
          <w:color w:val="0070C0"/>
          <w:sz w:val="32"/>
          <w:szCs w:val="32"/>
        </w:rPr>
      </w:pPr>
    </w:p>
    <w:p w14:paraId="7819A3A4" w14:textId="77777777" w:rsidR="007F1967" w:rsidRDefault="007F1967" w:rsidP="007F1967">
      <w:pPr>
        <w:jc w:val="center"/>
        <w:rPr>
          <w:color w:val="0070C0"/>
          <w:sz w:val="32"/>
          <w:szCs w:val="32"/>
        </w:rPr>
      </w:pPr>
    </w:p>
    <w:p w14:paraId="7BD9025B" w14:textId="2D6E35FB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Maquina Virtual nodejs </w:t>
      </w:r>
    </w:p>
    <w:p w14:paraId="4DA3DA35" w14:textId="44866C6C" w:rsidR="007F1967" w:rsidRDefault="007F1967" w:rsidP="007F1967">
      <w:pPr>
        <w:jc w:val="both"/>
      </w:pPr>
      <w:r w:rsidRPr="00261B95">
        <w:t>Descripción</w:t>
      </w:r>
      <w:r>
        <w:t>:</w:t>
      </w:r>
      <w:r>
        <w:t xml:space="preserve"> nuestra maquina virtual de nodejs tendrá alojado el servidor que </w:t>
      </w:r>
      <w:proofErr w:type="spellStart"/>
      <w:r>
        <w:t>hara</w:t>
      </w:r>
      <w:proofErr w:type="spellEnd"/>
      <w:r>
        <w:t xml:space="preserve"> realidad el almacenamiento de la información generada por el trafico, dicha maquina es un Ubuntu 16.</w:t>
      </w:r>
    </w:p>
    <w:p w14:paraId="6AE27F7D" w14:textId="59F6FB60" w:rsidR="007F1967" w:rsidRDefault="007F1967" w:rsidP="007F1967">
      <w:pPr>
        <w:jc w:val="both"/>
      </w:pPr>
      <w:r>
        <w:rPr>
          <w:noProof/>
        </w:rPr>
        <w:drawing>
          <wp:inline distT="0" distB="0" distL="0" distR="0" wp14:anchorId="1E0F08FA" wp14:editId="0F08A6E3">
            <wp:extent cx="5238750" cy="685165"/>
            <wp:effectExtent l="0" t="0" r="6350" b="63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274" w14:textId="69E49775" w:rsidR="007F1967" w:rsidRDefault="007F1967" w:rsidP="007F1967">
      <w:pPr>
        <w:jc w:val="both"/>
      </w:pPr>
    </w:p>
    <w:p w14:paraId="019356BF" w14:textId="100C4C5F" w:rsidR="007F1967" w:rsidRDefault="007F1967" w:rsidP="007F1967">
      <w:pPr>
        <w:jc w:val="both"/>
      </w:pPr>
      <w:r>
        <w:t xml:space="preserve">Esta almacenada en google </w:t>
      </w:r>
      <w:proofErr w:type="spellStart"/>
      <w:r>
        <w:t>cloud</w:t>
      </w:r>
      <w:proofErr w:type="spellEnd"/>
      <w:r>
        <w:t>.</w:t>
      </w:r>
    </w:p>
    <w:p w14:paraId="0B5474D8" w14:textId="548BAA99" w:rsidR="007F1967" w:rsidRDefault="007F1967" w:rsidP="007F1967">
      <w:pPr>
        <w:jc w:val="both"/>
      </w:pPr>
      <w:r>
        <w:rPr>
          <w:noProof/>
        </w:rPr>
        <w:drawing>
          <wp:inline distT="0" distB="0" distL="0" distR="0" wp14:anchorId="0D1C80CF" wp14:editId="39023956">
            <wp:extent cx="4208903" cy="1863306"/>
            <wp:effectExtent l="0" t="0" r="0" b="381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99" cy="18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1CC" w14:textId="2DDF89B7" w:rsidR="007F1967" w:rsidRDefault="007F1967" w:rsidP="007F1967">
      <w:pPr>
        <w:jc w:val="both"/>
      </w:pPr>
    </w:p>
    <w:p w14:paraId="6B2FF0FA" w14:textId="293C97AA" w:rsidR="007F1967" w:rsidRDefault="007F1967" w:rsidP="007F1967">
      <w:pPr>
        <w:jc w:val="both"/>
      </w:pPr>
    </w:p>
    <w:p w14:paraId="14931D84" w14:textId="6AE012BD" w:rsidR="007F1967" w:rsidRDefault="007F1967" w:rsidP="007F1967">
      <w:pPr>
        <w:jc w:val="both"/>
      </w:pPr>
    </w:p>
    <w:p w14:paraId="313BC8EF" w14:textId="5D983E6E" w:rsidR="007F1967" w:rsidRDefault="007F1967" w:rsidP="007F1967">
      <w:pPr>
        <w:jc w:val="both"/>
      </w:pPr>
    </w:p>
    <w:p w14:paraId="4A5D122C" w14:textId="77777777" w:rsidR="007F1967" w:rsidRDefault="007F1967" w:rsidP="007F1967">
      <w:pPr>
        <w:jc w:val="both"/>
        <w:rPr>
          <w:color w:val="0070C0"/>
          <w:sz w:val="32"/>
          <w:szCs w:val="32"/>
        </w:rPr>
      </w:pPr>
    </w:p>
    <w:p w14:paraId="2D04A5FB" w14:textId="1EA372C0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Almacenamiento</w:t>
      </w:r>
    </w:p>
    <w:p w14:paraId="1B703E21" w14:textId="4474E9DD" w:rsidR="007F1967" w:rsidRDefault="007F1967" w:rsidP="007F196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Mongo DB</w:t>
      </w:r>
    </w:p>
    <w:p w14:paraId="756A0073" w14:textId="3AEB3260" w:rsidR="007F1967" w:rsidRDefault="007F1967" w:rsidP="007F1967">
      <w:pPr>
        <w:jc w:val="both"/>
      </w:pPr>
      <w:r w:rsidRPr="00261B95">
        <w:t>Descripción</w:t>
      </w:r>
      <w:r>
        <w:t>:</w:t>
      </w:r>
      <w:r>
        <w:t xml:space="preserve"> es una base de datos no relacional, la cual nos servirá para almacenar los datos necesarios para el proyecto.</w:t>
      </w:r>
    </w:p>
    <w:p w14:paraId="6BF85ED8" w14:textId="51E3EA64" w:rsidR="007F1967" w:rsidRDefault="007F1967" w:rsidP="007F1967">
      <w:pPr>
        <w:jc w:val="both"/>
      </w:pPr>
      <w:r>
        <w:t xml:space="preserve">El </w:t>
      </w:r>
      <w:proofErr w:type="spellStart"/>
      <w:r>
        <w:t>cluster</w:t>
      </w:r>
      <w:proofErr w:type="spellEnd"/>
      <w:r>
        <w:t xml:space="preserve"> </w:t>
      </w:r>
      <w:proofErr w:type="gramStart"/>
      <w:r>
        <w:t>esta alojado</w:t>
      </w:r>
      <w:proofErr w:type="gramEnd"/>
      <w:r>
        <w:t xml:space="preserve"> en una maquina de Atlas</w:t>
      </w:r>
    </w:p>
    <w:p w14:paraId="543C91CF" w14:textId="269366AE" w:rsidR="007F1967" w:rsidRDefault="007F1967" w:rsidP="007F1967">
      <w:pPr>
        <w:jc w:val="bot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5EBC7183" wp14:editId="32B892FA">
            <wp:extent cx="4132053" cy="3314157"/>
            <wp:effectExtent l="0" t="0" r="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79" cy="33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F0C8" w14:textId="77777777" w:rsidR="00B41BF4" w:rsidRDefault="00B41BF4" w:rsidP="007F1967">
      <w:pPr>
        <w:jc w:val="both"/>
        <w:rPr>
          <w:color w:val="0070C0"/>
          <w:sz w:val="32"/>
          <w:szCs w:val="32"/>
        </w:rPr>
      </w:pPr>
    </w:p>
    <w:p w14:paraId="50EBBC4E" w14:textId="08C41583" w:rsidR="007F1967" w:rsidRDefault="007F1967" w:rsidP="007F196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Redis</w:t>
      </w:r>
    </w:p>
    <w:p w14:paraId="6579FE9B" w14:textId="1A4E0640" w:rsidR="007F1967" w:rsidRDefault="007F1967" w:rsidP="007F1967">
      <w:pPr>
        <w:jc w:val="both"/>
      </w:pPr>
      <w:r w:rsidRPr="00261B95">
        <w:t>Descripción</w:t>
      </w:r>
      <w:r>
        <w:t>:</w:t>
      </w:r>
      <w:r>
        <w:t xml:space="preserve"> al mismo tiempo que mongo db, la información se alamacenara en redis un gestor de almacenamiento de cache, dicho gestor será accedido por medio de serverless para obtener la información</w:t>
      </w:r>
    </w:p>
    <w:p w14:paraId="6956CD70" w14:textId="3D41F788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26C1E1F1" wp14:editId="19E373E1">
            <wp:extent cx="2489200" cy="774700"/>
            <wp:effectExtent l="0" t="0" r="0" b="0"/>
            <wp:docPr id="5" name="Imagen 5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9DE4" w14:textId="5598114E" w:rsidR="00BA3F7D" w:rsidRDefault="00BA3F7D" w:rsidP="00BA3F7D">
      <w:pPr>
        <w:rPr>
          <w:color w:val="0070C0"/>
          <w:sz w:val="32"/>
          <w:szCs w:val="32"/>
        </w:rPr>
      </w:pPr>
    </w:p>
    <w:p w14:paraId="45DCAE7C" w14:textId="3E1E9A06" w:rsidR="00BA3F7D" w:rsidRDefault="00BA3F7D" w:rsidP="00BA3F7D">
      <w:pPr>
        <w:rPr>
          <w:color w:val="0070C0"/>
          <w:sz w:val="32"/>
          <w:szCs w:val="32"/>
        </w:rPr>
      </w:pPr>
    </w:p>
    <w:p w14:paraId="37079CE4" w14:textId="3A1A9FF5" w:rsidR="00BA3F7D" w:rsidRDefault="00BA3F7D" w:rsidP="00BA3F7D">
      <w:pPr>
        <w:rPr>
          <w:color w:val="0070C0"/>
          <w:sz w:val="32"/>
          <w:szCs w:val="32"/>
        </w:rPr>
      </w:pPr>
    </w:p>
    <w:p w14:paraId="2A775EA2" w14:textId="40764485" w:rsidR="00BA3F7D" w:rsidRDefault="00BA3F7D" w:rsidP="00BA3F7D">
      <w:pPr>
        <w:rPr>
          <w:color w:val="0070C0"/>
          <w:sz w:val="32"/>
          <w:szCs w:val="32"/>
        </w:rPr>
      </w:pPr>
    </w:p>
    <w:p w14:paraId="142F69BA" w14:textId="79F7BC04" w:rsidR="00BA3F7D" w:rsidRDefault="00BA3F7D" w:rsidP="00BA3F7D">
      <w:pPr>
        <w:rPr>
          <w:color w:val="0070C0"/>
          <w:sz w:val="32"/>
          <w:szCs w:val="32"/>
        </w:rPr>
      </w:pPr>
    </w:p>
    <w:p w14:paraId="2FF4CF2E" w14:textId="5DBCD693" w:rsidR="00BA3F7D" w:rsidRDefault="00BA3F7D" w:rsidP="00BA3F7D">
      <w:pPr>
        <w:rPr>
          <w:color w:val="0070C0"/>
          <w:sz w:val="32"/>
          <w:szCs w:val="32"/>
        </w:rPr>
      </w:pPr>
    </w:p>
    <w:p w14:paraId="3080AE74" w14:textId="77777777" w:rsidR="00BA3F7D" w:rsidRDefault="00BA3F7D" w:rsidP="00BA3F7D">
      <w:pPr>
        <w:rPr>
          <w:color w:val="0070C0"/>
          <w:sz w:val="32"/>
          <w:szCs w:val="32"/>
        </w:rPr>
      </w:pPr>
    </w:p>
    <w:p w14:paraId="4055892B" w14:textId="77777777" w:rsidR="00BA3F7D" w:rsidRDefault="00BA3F7D" w:rsidP="007F1967">
      <w:pPr>
        <w:jc w:val="center"/>
        <w:rPr>
          <w:color w:val="0070C0"/>
          <w:sz w:val="32"/>
          <w:szCs w:val="32"/>
        </w:rPr>
      </w:pPr>
    </w:p>
    <w:p w14:paraId="2EE68CA9" w14:textId="77777777" w:rsidR="00BA3F7D" w:rsidRDefault="00BA3F7D" w:rsidP="007F1967">
      <w:pPr>
        <w:jc w:val="center"/>
        <w:rPr>
          <w:color w:val="0070C0"/>
          <w:sz w:val="32"/>
          <w:szCs w:val="32"/>
        </w:rPr>
      </w:pPr>
    </w:p>
    <w:p w14:paraId="4EC3FE72" w14:textId="2C7C12B6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Modulos de Kernel</w:t>
      </w:r>
    </w:p>
    <w:p w14:paraId="72EB4136" w14:textId="38ECCEA8" w:rsidR="00B41BF4" w:rsidRPr="00B41BF4" w:rsidRDefault="007F1967" w:rsidP="00B41BF4">
      <w:r w:rsidRPr="00261B95">
        <w:t>Descripción</w:t>
      </w:r>
      <w:r>
        <w:t>:</w:t>
      </w:r>
      <w:r w:rsidR="00B41BF4" w:rsidRPr="00B41BF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41BF4" w:rsidRPr="00B41BF4">
        <w:t>E</w:t>
      </w:r>
      <w:r w:rsidR="00B41BF4" w:rsidRPr="00B41BF4">
        <w:t>s un archivo que contiene </w:t>
      </w:r>
      <w:hyperlink r:id="rId16" w:tooltip="Código objeto" w:history="1">
        <w:r w:rsidR="00B41BF4" w:rsidRPr="00B41BF4">
          <w:t>código objeto</w:t>
        </w:r>
      </w:hyperlink>
      <w:r w:rsidR="00B41BF4" w:rsidRPr="00B41BF4">
        <w:t> que puede extender el </w:t>
      </w:r>
      <w:hyperlink r:id="rId17" w:tooltip="Núcleo (informática)" w:history="1">
        <w:r w:rsidR="00B41BF4" w:rsidRPr="00B41BF4">
          <w:t>núcleo</w:t>
        </w:r>
      </w:hyperlink>
      <w:r w:rsidR="00B41BF4" w:rsidRPr="00B41BF4">
        <w:t> en ejecución</w:t>
      </w:r>
    </w:p>
    <w:p w14:paraId="5CBC8044" w14:textId="5DAF003E" w:rsidR="007F1967" w:rsidRDefault="00BA3F7D" w:rsidP="007F1967">
      <w:pPr>
        <w:jc w:val="bot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0FC52F19" wp14:editId="5B6CC39B">
            <wp:extent cx="2070340" cy="2349899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16" cy="23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B171" w14:textId="017097B0" w:rsidR="00BA3F7D" w:rsidRDefault="00BA3F7D" w:rsidP="007F1967">
      <w:pPr>
        <w:jc w:val="both"/>
      </w:pPr>
      <w:r>
        <w:t>En este proyecto utulizamos dos modulos de kernel lo que fue el modulo de CPU y el de RAM</w:t>
      </w:r>
    </w:p>
    <w:p w14:paraId="5777F17C" w14:textId="77777777" w:rsidR="00BA3F7D" w:rsidRDefault="00BA3F7D" w:rsidP="007F1967">
      <w:pPr>
        <w:jc w:val="both"/>
        <w:rPr>
          <w:color w:val="0070C0"/>
          <w:sz w:val="32"/>
          <w:szCs w:val="32"/>
        </w:rPr>
      </w:pPr>
    </w:p>
    <w:p w14:paraId="3ACDA216" w14:textId="02DA939C" w:rsidR="007F1967" w:rsidRDefault="007F1967" w:rsidP="007F1967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Cliente React</w:t>
      </w:r>
    </w:p>
    <w:p w14:paraId="165D7109" w14:textId="07711A0F" w:rsidR="007F1967" w:rsidRDefault="007F1967" w:rsidP="007F1967">
      <w:pPr>
        <w:jc w:val="both"/>
        <w:rPr>
          <w:color w:val="0070C0"/>
          <w:sz w:val="32"/>
          <w:szCs w:val="32"/>
        </w:rPr>
      </w:pPr>
      <w:r w:rsidRPr="00261B95">
        <w:t>Descripción</w:t>
      </w:r>
      <w:r>
        <w:t>:</w:t>
      </w:r>
      <w:r w:rsidR="00B41BF4">
        <w:t xml:space="preserve"> el cliente podra acceder desde la aplicación de react para poder visualizar la informacion de las personas vacunadas contra el covid 19</w:t>
      </w:r>
    </w:p>
    <w:p w14:paraId="5FA6C213" w14:textId="77777777" w:rsidR="007F1967" w:rsidRDefault="007F1967" w:rsidP="007F1967">
      <w:pPr>
        <w:jc w:val="center"/>
        <w:rPr>
          <w:color w:val="0070C0"/>
          <w:sz w:val="32"/>
          <w:szCs w:val="32"/>
        </w:rPr>
      </w:pPr>
    </w:p>
    <w:p w14:paraId="4F6F4C90" w14:textId="77777777" w:rsidR="007F1967" w:rsidRDefault="007F1967" w:rsidP="007F1967">
      <w:pPr>
        <w:jc w:val="center"/>
        <w:rPr>
          <w:color w:val="0070C0"/>
          <w:sz w:val="32"/>
          <w:szCs w:val="32"/>
        </w:rPr>
      </w:pPr>
    </w:p>
    <w:p w14:paraId="06A27D20" w14:textId="77777777" w:rsidR="007F1967" w:rsidRDefault="007F1967" w:rsidP="007F1967">
      <w:pPr>
        <w:jc w:val="center"/>
        <w:rPr>
          <w:color w:val="0070C0"/>
          <w:sz w:val="32"/>
          <w:szCs w:val="32"/>
        </w:rPr>
      </w:pPr>
    </w:p>
    <w:p w14:paraId="56A63AFE" w14:textId="77777777" w:rsidR="00375AEE" w:rsidRPr="00261B95" w:rsidRDefault="00375AEE" w:rsidP="00D96715">
      <w:pPr>
        <w:jc w:val="both"/>
        <w:rPr>
          <w:color w:val="0070C0"/>
          <w:sz w:val="32"/>
          <w:szCs w:val="32"/>
        </w:rPr>
      </w:pPr>
    </w:p>
    <w:p w14:paraId="2BB85362" w14:textId="77777777" w:rsidR="00261B95" w:rsidRDefault="00261B95" w:rsidP="00261B95"/>
    <w:p w14:paraId="4ECB8FA9" w14:textId="6FD10C19" w:rsidR="00261B95" w:rsidRDefault="00261B95" w:rsidP="00261B95"/>
    <w:p w14:paraId="41CA0D33" w14:textId="7E5602CC" w:rsidR="00261B95" w:rsidRDefault="00261B95" w:rsidP="00261B95"/>
    <w:p w14:paraId="44B63D2D" w14:textId="1E55C4EF" w:rsidR="00D96715" w:rsidRDefault="00D96715" w:rsidP="00261B95"/>
    <w:p w14:paraId="5B70D9A4" w14:textId="135A5A19" w:rsidR="00D96715" w:rsidRDefault="00D96715" w:rsidP="00261B95"/>
    <w:p w14:paraId="0C3F2BAE" w14:textId="6E7B6755" w:rsidR="00D96715" w:rsidRDefault="00D96715" w:rsidP="00261B95"/>
    <w:p w14:paraId="0F381FC4" w14:textId="77276DA7" w:rsidR="00D96715" w:rsidRDefault="00D96715" w:rsidP="00261B95"/>
    <w:p w14:paraId="3EA69C80" w14:textId="18CEA5A8" w:rsidR="00D96715" w:rsidRDefault="00D96715" w:rsidP="00261B95"/>
    <w:p w14:paraId="4AB5D8A0" w14:textId="77777777" w:rsidR="00D96715" w:rsidRDefault="00D96715" w:rsidP="00261B95"/>
    <w:sectPr w:rsidR="00D96715">
      <w:footerReference w:type="default" r:id="rId1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CCB8" w14:textId="77777777" w:rsidR="009B266F" w:rsidRDefault="009B266F">
      <w:r>
        <w:separator/>
      </w:r>
    </w:p>
  </w:endnote>
  <w:endnote w:type="continuationSeparator" w:id="0">
    <w:p w14:paraId="130FAF50" w14:textId="77777777" w:rsidR="009B266F" w:rsidRDefault="009B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5BF3B" w14:textId="77777777" w:rsidR="00F226C9" w:rsidRDefault="008453B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7EE2" w14:textId="77777777" w:rsidR="009B266F" w:rsidRDefault="009B266F">
      <w:r>
        <w:separator/>
      </w:r>
    </w:p>
  </w:footnote>
  <w:footnote w:type="continuationSeparator" w:id="0">
    <w:p w14:paraId="3EEE0A75" w14:textId="77777777" w:rsidR="009B266F" w:rsidRDefault="009B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6165D3"/>
    <w:multiLevelType w:val="hybridMultilevel"/>
    <w:tmpl w:val="2702D8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E1DB8"/>
    <w:multiLevelType w:val="multilevel"/>
    <w:tmpl w:val="CAF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95"/>
    <w:rsid w:val="00261B95"/>
    <w:rsid w:val="00375AEE"/>
    <w:rsid w:val="007F1967"/>
    <w:rsid w:val="008453B2"/>
    <w:rsid w:val="009B266F"/>
    <w:rsid w:val="00B41BF4"/>
    <w:rsid w:val="00BA3F7D"/>
    <w:rsid w:val="00D96715"/>
    <w:rsid w:val="00E861DA"/>
    <w:rsid w:val="00F2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F2075"/>
  <w15:chartTrackingRefBased/>
  <w15:docId w15:val="{E86EE1FD-792B-5747-9177-B09E982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7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GT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</w:rPr>
  </w:style>
  <w:style w:type="paragraph" w:styleId="Ttulo">
    <w:name w:val="Title"/>
    <w:basedOn w:val="Normal"/>
    <w:link w:val="TtuloC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i/>
      <w:sz w:val="48"/>
    </w:rPr>
  </w:style>
  <w:style w:type="paragraph" w:styleId="Fecha">
    <w:name w:val="Date"/>
    <w:basedOn w:val="Normal"/>
    <w:next w:val="Ttulo1"/>
    <w:link w:val="FechaCar"/>
    <w:uiPriority w:val="3"/>
    <w:qFormat/>
    <w:pPr>
      <w:spacing w:before="480" w:after="60"/>
    </w:pPr>
    <w:rPr>
      <w:sz w:val="32"/>
    </w:rPr>
  </w:style>
  <w:style w:type="character" w:customStyle="1" w:styleId="FechaCar">
    <w:name w:val="Fecha Car"/>
    <w:basedOn w:val="Fuentedeprrafopredeter"/>
    <w:link w:val="Fecha"/>
    <w:uiPriority w:val="3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3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36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36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3A3A3A" w:themeColor="text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3A3A3A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rrafodelista">
    <w:name w:val="List Paragraph"/>
    <w:basedOn w:val="Normal"/>
    <w:uiPriority w:val="34"/>
    <w:unhideWhenUsed/>
    <w:qFormat/>
    <w:rsid w:val="00261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BF4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B41B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s.wikipedia.org/wiki/N%C3%BAcleo_(inform%C3%A1tica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%C3%B3digo_objet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chaos-mesh.or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rsoto/Library/Containers/com.microsoft.Word/Data/Library/Application%20Support/Microsoft/Office/16.0/DTS/es-ES%7b38EC2651-19FB-AB48-8369-13EEE515AA32%7d/%7b5EB22C73-50FA-784F-8582-152D91D05FC3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Catálogo.dotx</Template>
  <TotalTime>37</TotalTime>
  <Pages>8</Pages>
  <Words>702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Soto</dc:creator>
  <cp:keywords/>
  <dc:description/>
  <cp:lastModifiedBy>Christopher Soto</cp:lastModifiedBy>
  <cp:revision>1</cp:revision>
  <dcterms:created xsi:type="dcterms:W3CDTF">2021-07-30T15:28:00Z</dcterms:created>
  <dcterms:modified xsi:type="dcterms:W3CDTF">2021-08-01T15:57:00Z</dcterms:modified>
</cp:coreProperties>
</file>